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480E8" w14:textId="4159C9FB" w:rsidR="0086153C" w:rsidRDefault="00523CD4" w:rsidP="00523CD4">
      <w:pPr>
        <w:pStyle w:val="Heading1"/>
        <w:jc w:val="center"/>
        <w:rPr>
          <w:lang w:val="en-US"/>
        </w:rPr>
      </w:pPr>
      <w:r>
        <w:rPr>
          <w:lang w:val="en-US"/>
        </w:rPr>
        <w:t>0</w:t>
      </w:r>
      <w:r w:rsidR="002B7DE8">
        <w:rPr>
          <w:lang w:val="en-US"/>
        </w:rPr>
        <w:t>3</w:t>
      </w:r>
      <w:r>
        <w:rPr>
          <w:lang w:val="en-US"/>
        </w:rPr>
        <w:t>.</w:t>
      </w:r>
      <w:r w:rsidR="002B7DE8">
        <w:rPr>
          <w:lang w:val="en-US"/>
        </w:rPr>
        <w:t xml:space="preserve"> MISSION</w:t>
      </w:r>
    </w:p>
    <w:p w14:paraId="26F202A0" w14:textId="03461B33" w:rsidR="00DC6125" w:rsidRPr="00337A28" w:rsidRDefault="00337A28" w:rsidP="0027493A">
      <w:pPr>
        <w:rPr>
          <w:rFonts w:asciiTheme="minorHAnsi" w:hAnsiTheme="minorHAnsi" w:cstheme="minorHAnsi"/>
          <w:i/>
          <w:color w:val="222222"/>
          <w:shd w:val="clear" w:color="auto" w:fill="FFFFFF"/>
          <w:lang w:val="en-US"/>
        </w:rPr>
      </w:pPr>
      <w:r>
        <w:rPr>
          <w:rFonts w:asciiTheme="minorHAnsi" w:hAnsiTheme="minorHAnsi" w:cstheme="minorHAnsi"/>
          <w:i/>
          <w:color w:val="222222"/>
          <w:shd w:val="clear" w:color="auto" w:fill="FFFFFF"/>
          <w:lang w:val="en-US"/>
        </w:rPr>
        <w:t>One of the task for the agent candidates is to decrypt the</w:t>
      </w:r>
      <w:r w:rsidR="002E53F1">
        <w:rPr>
          <w:rFonts w:asciiTheme="minorHAnsi" w:hAnsiTheme="minorHAnsi" w:cstheme="minorHAnsi"/>
          <w:i/>
          <w:color w:val="222222"/>
          <w:shd w:val="clear" w:color="auto" w:fill="FFFFFF"/>
          <w:lang w:val="en-US"/>
        </w:rPr>
        <w:t xml:space="preserve"> intercepted list of missions and their ratings. </w:t>
      </w:r>
    </w:p>
    <w:p w14:paraId="2D5B6C66" w14:textId="6153016E" w:rsidR="0027493A" w:rsidRDefault="0027493A" w:rsidP="0027493A">
      <w:pPr>
        <w:rPr>
          <w:rFonts w:asciiTheme="minorHAnsi" w:hAnsiTheme="minorHAnsi" w:cstheme="minorHAnsi"/>
          <w:color w:val="222222"/>
          <w:shd w:val="clear" w:color="auto" w:fill="FFFFFF"/>
          <w:lang w:val="en-US"/>
        </w:rPr>
      </w:pPr>
      <w:r w:rsidRPr="002E53F1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Your task is to </w:t>
      </w:r>
      <w:r w:rsidR="002E53F1" w:rsidRPr="002E53F1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decrypt the list and print the missions and their ratings</w:t>
      </w:r>
      <w:r w:rsidR="002E53F1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.</w:t>
      </w:r>
      <w:r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 You will be given decrypted </w:t>
      </w:r>
      <w:r w:rsidR="00A21F42"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lines, which</w:t>
      </w:r>
      <w:r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will contain the name of the </w:t>
      </w:r>
      <w:r w:rsidR="00345866"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mission</w:t>
      </w:r>
      <w:r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</w:t>
      </w:r>
      <w:r w:rsid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and it`s rating</w:t>
      </w:r>
      <w:r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. You will also receive whether the </w:t>
      </w:r>
      <w:r w:rsid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mission</w:t>
      </w:r>
      <w:r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is a </w:t>
      </w:r>
      <w:r w:rsid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complete</w:t>
      </w:r>
      <w:r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or </w:t>
      </w:r>
      <w:r w:rsid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failed</w:t>
      </w:r>
      <w:r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. </w:t>
      </w:r>
      <w:r w:rsidR="00216062" w:rsidRPr="00216062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After you receive a command </w:t>
      </w:r>
      <w:r w:rsidR="00216062" w:rsidRPr="00216062">
        <w:rPr>
          <w:rFonts w:asciiTheme="minorHAnsi" w:hAnsiTheme="minorHAnsi" w:cstheme="minorHAnsi"/>
          <w:b/>
          <w:color w:val="222222"/>
          <w:shd w:val="clear" w:color="auto" w:fill="FFFFFF"/>
          <w:lang w:val="en-US"/>
        </w:rPr>
        <w:t>Decrypt</w:t>
      </w:r>
      <w:r w:rsidR="00A21F42" w:rsidRPr="00216062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,</w:t>
      </w:r>
      <w:r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you have to print the information about the </w:t>
      </w:r>
      <w:r w:rsidR="00345866" w:rsidRPr="007076B1">
        <w:rPr>
          <w:rFonts w:asciiTheme="minorHAnsi" w:hAnsiTheme="minorHAnsi" w:cstheme="minorHAnsi"/>
          <w:b/>
          <w:color w:val="222222"/>
          <w:shd w:val="clear" w:color="auto" w:fill="FFFFFF"/>
          <w:lang w:val="en-US"/>
        </w:rPr>
        <w:t>completed mission</w:t>
      </w:r>
      <w:r w:rsidRPr="007076B1">
        <w:rPr>
          <w:rFonts w:asciiTheme="minorHAnsi" w:hAnsiTheme="minorHAnsi" w:cstheme="minorHAnsi"/>
          <w:b/>
          <w:color w:val="222222"/>
          <w:shd w:val="clear" w:color="auto" w:fill="FFFFFF"/>
          <w:lang w:val="en-US"/>
        </w:rPr>
        <w:t xml:space="preserve"> with</w:t>
      </w:r>
      <w:r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</w:t>
      </w:r>
      <w:r w:rsidR="00345866" w:rsidRPr="007076B1">
        <w:rPr>
          <w:rFonts w:asciiTheme="minorHAnsi" w:hAnsiTheme="minorHAnsi" w:cstheme="minorHAnsi"/>
          <w:b/>
          <w:color w:val="222222"/>
          <w:shd w:val="clear" w:color="auto" w:fill="FFFFFF"/>
          <w:lang w:val="en-US"/>
        </w:rPr>
        <w:t>biggest rating</w:t>
      </w:r>
      <w:r w:rsidRPr="007076B1">
        <w:rPr>
          <w:rFonts w:asciiTheme="minorHAnsi" w:hAnsiTheme="minorHAnsi" w:cstheme="minorHAnsi"/>
          <w:b/>
          <w:color w:val="222222"/>
          <w:shd w:val="clear" w:color="auto" w:fill="FFFFFF"/>
          <w:lang w:val="en-US"/>
        </w:rPr>
        <w:t xml:space="preserve"> and the </w:t>
      </w:r>
      <w:r w:rsidR="00345866" w:rsidRPr="007076B1">
        <w:rPr>
          <w:rFonts w:asciiTheme="minorHAnsi" w:hAnsiTheme="minorHAnsi" w:cstheme="minorHAnsi"/>
          <w:b/>
          <w:color w:val="222222"/>
          <w:shd w:val="clear" w:color="auto" w:fill="FFFFFF"/>
          <w:lang w:val="en-US"/>
        </w:rPr>
        <w:t>failed mission</w:t>
      </w:r>
      <w:r w:rsidRPr="007076B1">
        <w:rPr>
          <w:rFonts w:asciiTheme="minorHAnsi" w:hAnsiTheme="minorHAnsi" w:cstheme="minorHAnsi"/>
          <w:b/>
          <w:color w:val="222222"/>
          <w:shd w:val="clear" w:color="auto" w:fill="FFFFFF"/>
          <w:lang w:val="en-US"/>
        </w:rPr>
        <w:t xml:space="preserve"> </w:t>
      </w:r>
      <w:r w:rsidR="00345866" w:rsidRPr="007076B1">
        <w:rPr>
          <w:rFonts w:asciiTheme="minorHAnsi" w:hAnsiTheme="minorHAnsi" w:cstheme="minorHAnsi"/>
          <w:b/>
          <w:color w:val="222222"/>
          <w:shd w:val="clear" w:color="auto" w:fill="FFFFFF"/>
          <w:lang w:val="en-US"/>
        </w:rPr>
        <w:t>with biggest rating</w:t>
      </w:r>
      <w:r w:rsidRPr="007076B1">
        <w:rPr>
          <w:rFonts w:asciiTheme="minorHAnsi" w:hAnsiTheme="minorHAnsi" w:cstheme="minorHAnsi"/>
          <w:b/>
          <w:color w:val="222222"/>
          <w:shd w:val="clear" w:color="auto" w:fill="FFFFFF"/>
          <w:lang w:val="en-US"/>
        </w:rPr>
        <w:t>.</w:t>
      </w:r>
      <w:r w:rsidRPr="00345866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To be valid, a line should contain the following:</w:t>
      </w:r>
    </w:p>
    <w:p w14:paraId="275A4858" w14:textId="0D58371A" w:rsidR="0027493A" w:rsidRDefault="0027493A" w:rsidP="0027493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Contain the word </w:t>
      </w:r>
      <w:r w:rsidRPr="0027493A">
        <w:rPr>
          <w:rFonts w:asciiTheme="minorHAnsi" w:hAnsiTheme="minorHAnsi" w:cstheme="minorHAnsi"/>
          <w:b/>
          <w:lang w:val="en-US"/>
        </w:rPr>
        <w:t>“</w:t>
      </w:r>
      <w:r w:rsidR="002B7DE8">
        <w:rPr>
          <w:rFonts w:asciiTheme="minorHAnsi" w:hAnsiTheme="minorHAnsi" w:cstheme="minorHAnsi"/>
          <w:b/>
          <w:lang w:val="en-US"/>
        </w:rPr>
        <w:t>MISSION</w:t>
      </w:r>
      <w:r w:rsidRPr="0027493A">
        <w:rPr>
          <w:rFonts w:asciiTheme="minorHAnsi" w:hAnsiTheme="minorHAnsi" w:cstheme="minorHAnsi"/>
          <w:b/>
          <w:lang w:val="en-US"/>
        </w:rPr>
        <w:t>”</w:t>
      </w:r>
      <w:r>
        <w:rPr>
          <w:rFonts w:asciiTheme="minorHAnsi" w:hAnsiTheme="minorHAnsi" w:cstheme="minorHAnsi"/>
          <w:lang w:val="en-US"/>
        </w:rPr>
        <w:t xml:space="preserve"> in it. Between each </w:t>
      </w:r>
      <w:r w:rsidR="00A21F42">
        <w:rPr>
          <w:rFonts w:asciiTheme="minorHAnsi" w:hAnsiTheme="minorHAnsi" w:cstheme="minorHAnsi"/>
          <w:lang w:val="en-US"/>
        </w:rPr>
        <w:t>character,</w:t>
      </w:r>
      <w:r>
        <w:rPr>
          <w:rFonts w:asciiTheme="minorHAnsi" w:hAnsiTheme="minorHAnsi" w:cstheme="minorHAnsi"/>
          <w:lang w:val="en-US"/>
        </w:rPr>
        <w:t xml:space="preserve"> there might be some other characters. </w:t>
      </w:r>
      <w:r w:rsidRPr="0027493A">
        <w:rPr>
          <w:rFonts w:asciiTheme="minorHAnsi" w:hAnsiTheme="minorHAnsi" w:cstheme="minorHAnsi"/>
          <w:b/>
          <w:lang w:val="en-US"/>
        </w:rPr>
        <w:t xml:space="preserve">If the </w:t>
      </w:r>
      <w:r>
        <w:rPr>
          <w:rFonts w:asciiTheme="minorHAnsi" w:hAnsiTheme="minorHAnsi" w:cstheme="minorHAnsi"/>
          <w:b/>
          <w:lang w:val="en-US"/>
        </w:rPr>
        <w:t xml:space="preserve">line does not contain that </w:t>
      </w:r>
      <w:r w:rsidR="00A21F42">
        <w:rPr>
          <w:rFonts w:asciiTheme="minorHAnsi" w:hAnsiTheme="minorHAnsi" w:cstheme="minorHAnsi"/>
          <w:b/>
          <w:lang w:val="en-US"/>
        </w:rPr>
        <w:t>word,</w:t>
      </w:r>
      <w:r w:rsidRPr="0027493A">
        <w:rPr>
          <w:rFonts w:asciiTheme="minorHAnsi" w:hAnsiTheme="minorHAnsi" w:cstheme="minorHAnsi"/>
          <w:b/>
          <w:lang w:val="en-US"/>
        </w:rPr>
        <w:t xml:space="preserve"> it </w:t>
      </w:r>
      <w:r>
        <w:rPr>
          <w:rFonts w:asciiTheme="minorHAnsi" w:hAnsiTheme="minorHAnsi" w:cstheme="minorHAnsi"/>
          <w:b/>
          <w:lang w:val="en-US"/>
        </w:rPr>
        <w:t>is considered i</w:t>
      </w:r>
      <w:r w:rsidRPr="0027493A">
        <w:rPr>
          <w:rFonts w:asciiTheme="minorHAnsi" w:hAnsiTheme="minorHAnsi" w:cstheme="minorHAnsi"/>
          <w:b/>
          <w:lang w:val="en-US"/>
        </w:rPr>
        <w:t>nvalid.</w:t>
      </w:r>
    </w:p>
    <w:p w14:paraId="4D960FCA" w14:textId="739474FE" w:rsidR="0027493A" w:rsidRDefault="0027493A" w:rsidP="0027493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All the </w:t>
      </w:r>
      <w:r w:rsidRPr="0027493A">
        <w:rPr>
          <w:rFonts w:asciiTheme="minorHAnsi" w:hAnsiTheme="minorHAnsi" w:cstheme="minorHAnsi"/>
          <w:b/>
          <w:lang w:val="en-US"/>
        </w:rPr>
        <w:t>lower-case letters</w:t>
      </w:r>
      <w:r>
        <w:rPr>
          <w:rFonts w:asciiTheme="minorHAnsi" w:hAnsiTheme="minorHAnsi" w:cstheme="minorHAnsi"/>
          <w:lang w:val="en-US"/>
        </w:rPr>
        <w:t xml:space="preserve"> will be </w:t>
      </w:r>
      <w:r w:rsidRPr="0027493A">
        <w:rPr>
          <w:rFonts w:asciiTheme="minorHAnsi" w:hAnsiTheme="minorHAnsi" w:cstheme="minorHAnsi"/>
          <w:b/>
          <w:lang w:val="en-US"/>
        </w:rPr>
        <w:t xml:space="preserve">the name of the </w:t>
      </w:r>
      <w:r w:rsidR="002B7DE8">
        <w:rPr>
          <w:rFonts w:asciiTheme="minorHAnsi" w:hAnsiTheme="minorHAnsi" w:cstheme="minorHAnsi"/>
          <w:b/>
          <w:lang w:val="en-US"/>
        </w:rPr>
        <w:t>mission</w:t>
      </w:r>
      <w:r>
        <w:rPr>
          <w:rFonts w:asciiTheme="minorHAnsi" w:hAnsiTheme="minorHAnsi" w:cstheme="minorHAnsi"/>
          <w:lang w:val="en-US"/>
        </w:rPr>
        <w:t>.</w:t>
      </w:r>
    </w:p>
    <w:p w14:paraId="10E89E97" w14:textId="37120A9F" w:rsidR="0027493A" w:rsidRPr="00A21F42" w:rsidRDefault="0027493A" w:rsidP="0027493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Pr="0027493A">
        <w:rPr>
          <w:rFonts w:asciiTheme="minorHAnsi" w:hAnsiTheme="minorHAnsi" w:cstheme="minorHAnsi"/>
          <w:b/>
          <w:lang w:val="en-US"/>
        </w:rPr>
        <w:t xml:space="preserve">sum of all </w:t>
      </w:r>
      <w:r w:rsidR="00A21F42">
        <w:rPr>
          <w:rFonts w:asciiTheme="minorHAnsi" w:hAnsiTheme="minorHAnsi" w:cstheme="minorHAnsi"/>
          <w:b/>
          <w:lang w:val="en-US"/>
        </w:rPr>
        <w:t>digits</w:t>
      </w:r>
      <w:r>
        <w:rPr>
          <w:rFonts w:asciiTheme="minorHAnsi" w:hAnsiTheme="minorHAnsi" w:cstheme="minorHAnsi"/>
          <w:lang w:val="en-US"/>
        </w:rPr>
        <w:t xml:space="preserve"> will be </w:t>
      </w:r>
      <w:r w:rsidR="002B7DE8">
        <w:rPr>
          <w:rFonts w:asciiTheme="minorHAnsi" w:hAnsiTheme="minorHAnsi" w:cstheme="minorHAnsi"/>
          <w:b/>
          <w:lang w:val="en-US"/>
        </w:rPr>
        <w:t>mission`s rating</w:t>
      </w:r>
      <w:r w:rsidRPr="0027493A">
        <w:rPr>
          <w:rFonts w:asciiTheme="minorHAnsi" w:hAnsiTheme="minorHAnsi" w:cstheme="minorHAnsi"/>
          <w:b/>
          <w:lang w:val="en-US"/>
        </w:rPr>
        <w:t>.</w:t>
      </w:r>
    </w:p>
    <w:p w14:paraId="194CB097" w14:textId="278B342F" w:rsidR="00AC28F9" w:rsidRPr="00216062" w:rsidRDefault="00A21F42" w:rsidP="001F1E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216062">
        <w:rPr>
          <w:rFonts w:asciiTheme="minorHAnsi" w:hAnsiTheme="minorHAnsi" w:cstheme="minorHAnsi"/>
          <w:lang w:val="en-US"/>
        </w:rPr>
        <w:t xml:space="preserve">If the string contains </w:t>
      </w:r>
      <w:r w:rsidR="002B7DE8" w:rsidRPr="00216062">
        <w:rPr>
          <w:rFonts w:asciiTheme="minorHAnsi" w:hAnsiTheme="minorHAnsi" w:cstheme="minorHAnsi"/>
          <w:b/>
          <w:lang w:val="en-US"/>
        </w:rPr>
        <w:t>“C</w:t>
      </w:r>
      <w:r w:rsidRPr="00216062">
        <w:rPr>
          <w:rFonts w:asciiTheme="minorHAnsi" w:hAnsiTheme="minorHAnsi" w:cstheme="minorHAnsi"/>
          <w:b/>
          <w:lang w:val="en-US"/>
        </w:rPr>
        <w:t>”</w:t>
      </w:r>
      <w:r w:rsidRPr="00216062">
        <w:rPr>
          <w:rFonts w:asciiTheme="minorHAnsi" w:hAnsiTheme="minorHAnsi" w:cstheme="minorHAnsi"/>
          <w:lang w:val="en-US"/>
        </w:rPr>
        <w:t xml:space="preserve"> the </w:t>
      </w:r>
      <w:r w:rsidR="002B7DE8" w:rsidRPr="00216062">
        <w:rPr>
          <w:rFonts w:asciiTheme="minorHAnsi" w:hAnsiTheme="minorHAnsi" w:cstheme="minorHAnsi"/>
          <w:lang w:val="en-US"/>
        </w:rPr>
        <w:t>mission</w:t>
      </w:r>
      <w:r w:rsidRPr="00216062">
        <w:rPr>
          <w:rFonts w:asciiTheme="minorHAnsi" w:hAnsiTheme="minorHAnsi" w:cstheme="minorHAnsi"/>
          <w:lang w:val="en-US"/>
        </w:rPr>
        <w:t xml:space="preserve"> is considered </w:t>
      </w:r>
      <w:r w:rsidR="002B7DE8" w:rsidRPr="00216062">
        <w:rPr>
          <w:rFonts w:asciiTheme="minorHAnsi" w:hAnsiTheme="minorHAnsi" w:cstheme="minorHAnsi"/>
          <w:lang w:val="en-US"/>
        </w:rPr>
        <w:t>completed</w:t>
      </w:r>
      <w:r w:rsidRPr="00216062">
        <w:rPr>
          <w:rFonts w:asciiTheme="minorHAnsi" w:hAnsiTheme="minorHAnsi" w:cstheme="minorHAnsi"/>
          <w:lang w:val="en-US"/>
        </w:rPr>
        <w:t xml:space="preserve">, if it contains </w:t>
      </w:r>
      <w:r w:rsidRPr="00216062">
        <w:rPr>
          <w:rFonts w:asciiTheme="minorHAnsi" w:hAnsiTheme="minorHAnsi" w:cstheme="minorHAnsi"/>
          <w:b/>
          <w:lang w:val="en-US"/>
        </w:rPr>
        <w:t>“X”,</w:t>
      </w:r>
      <w:r w:rsidRPr="00216062">
        <w:rPr>
          <w:rFonts w:asciiTheme="minorHAnsi" w:hAnsiTheme="minorHAnsi" w:cstheme="minorHAnsi"/>
          <w:lang w:val="en-US"/>
        </w:rPr>
        <w:t xml:space="preserve"> it is considered </w:t>
      </w:r>
      <w:r w:rsidR="002B7DE8" w:rsidRPr="00216062">
        <w:rPr>
          <w:rFonts w:asciiTheme="minorHAnsi" w:hAnsiTheme="minorHAnsi" w:cstheme="minorHAnsi"/>
          <w:lang w:val="en-US"/>
        </w:rPr>
        <w:t>failed</w:t>
      </w:r>
      <w:r w:rsidRPr="00216062">
        <w:rPr>
          <w:rFonts w:asciiTheme="minorHAnsi" w:hAnsiTheme="minorHAnsi" w:cstheme="minorHAnsi"/>
          <w:lang w:val="en-US"/>
        </w:rPr>
        <w:t xml:space="preserve">. (the input will </w:t>
      </w:r>
      <w:r w:rsidRPr="00216062">
        <w:rPr>
          <w:rFonts w:asciiTheme="minorHAnsi" w:hAnsiTheme="minorHAnsi" w:cstheme="minorHAnsi"/>
          <w:b/>
          <w:lang w:val="en-US"/>
        </w:rPr>
        <w:t>always contain</w:t>
      </w:r>
      <w:r w:rsidRPr="00216062">
        <w:rPr>
          <w:rFonts w:asciiTheme="minorHAnsi" w:hAnsiTheme="minorHAnsi" w:cstheme="minorHAnsi"/>
          <w:lang w:val="en-US"/>
        </w:rPr>
        <w:t xml:space="preserve"> </w:t>
      </w:r>
      <w:r w:rsidRPr="00216062">
        <w:rPr>
          <w:rFonts w:asciiTheme="minorHAnsi" w:hAnsiTheme="minorHAnsi" w:cstheme="minorHAnsi"/>
          <w:b/>
          <w:lang w:val="en-US"/>
        </w:rPr>
        <w:t>one</w:t>
      </w:r>
      <w:r w:rsidRPr="00216062">
        <w:rPr>
          <w:rFonts w:asciiTheme="minorHAnsi" w:hAnsiTheme="minorHAnsi" w:cstheme="minorHAnsi"/>
          <w:lang w:val="en-US"/>
        </w:rPr>
        <w:t xml:space="preserve"> of the characters)</w:t>
      </w:r>
    </w:p>
    <w:p w14:paraId="2E1F502C" w14:textId="6F279C22" w:rsidR="00A21F42" w:rsidRDefault="00A21F42" w:rsidP="00A21F42">
      <w:pPr>
        <w:rPr>
          <w:rFonts w:asciiTheme="minorHAnsi" w:hAnsiTheme="minorHAnsi" w:cstheme="minorHAnsi"/>
          <w:lang w:val="en-US"/>
        </w:rPr>
      </w:pPr>
      <w:r w:rsidRPr="00A21F42">
        <w:rPr>
          <w:rFonts w:asciiTheme="minorHAnsi" w:hAnsiTheme="minorHAnsi" w:cstheme="minorHAnsi"/>
          <w:b/>
          <w:lang w:val="en-US"/>
        </w:rPr>
        <w:t>Example: “</w:t>
      </w:r>
      <w:r w:rsidR="002B7DE8" w:rsidRPr="002B7DE8">
        <w:rPr>
          <w:rFonts w:asciiTheme="minorHAnsi" w:hAnsiTheme="minorHAnsi" w:cstheme="minorHAnsi"/>
          <w:b/>
          <w:color w:val="984806" w:themeColor="accent6" w:themeShade="80"/>
          <w:lang w:val="en-US"/>
        </w:rPr>
        <w:t>M</w:t>
      </w:r>
      <w:r w:rsidR="002B7DE8" w:rsidRPr="004E1828">
        <w:rPr>
          <w:rFonts w:asciiTheme="minorHAnsi" w:hAnsiTheme="minorHAnsi" w:cstheme="minorHAnsi"/>
          <w:b/>
          <w:color w:val="C00000"/>
          <w:lang w:val="en-US"/>
        </w:rPr>
        <w:t>b</w:t>
      </w:r>
      <w:r w:rsidR="002B7DE8" w:rsidRPr="002B7DE8">
        <w:rPr>
          <w:rFonts w:asciiTheme="minorHAnsi" w:hAnsiTheme="minorHAnsi" w:cstheme="minorHAnsi"/>
          <w:b/>
          <w:color w:val="984806" w:themeColor="accent6" w:themeShade="80"/>
          <w:lang w:val="en-US"/>
        </w:rPr>
        <w:t>IS</w:t>
      </w:r>
      <w:r w:rsidR="002B7DE8" w:rsidRPr="002B7DE8">
        <w:rPr>
          <w:rFonts w:asciiTheme="minorHAnsi" w:hAnsiTheme="minorHAnsi" w:cstheme="minorHAnsi"/>
          <w:b/>
          <w:color w:val="000000" w:themeColor="text1"/>
          <w:lang w:val="en-US"/>
        </w:rPr>
        <w:t>2</w:t>
      </w:r>
      <w:r w:rsidR="002B7DE8" w:rsidRPr="004E1828">
        <w:rPr>
          <w:rFonts w:asciiTheme="minorHAnsi" w:hAnsiTheme="minorHAnsi" w:cstheme="minorHAnsi"/>
          <w:b/>
          <w:color w:val="C00000"/>
          <w:lang w:val="en-US"/>
        </w:rPr>
        <w:t>om</w:t>
      </w:r>
      <w:r w:rsidR="002B7DE8" w:rsidRPr="002B7DE8">
        <w:rPr>
          <w:rFonts w:asciiTheme="minorHAnsi" w:hAnsiTheme="minorHAnsi" w:cstheme="minorHAnsi"/>
          <w:b/>
          <w:color w:val="984806" w:themeColor="accent6" w:themeShade="80"/>
          <w:lang w:val="en-US"/>
        </w:rPr>
        <w:t>S</w:t>
      </w:r>
      <w:r w:rsidR="002B7DE8" w:rsidRPr="004E1828">
        <w:rPr>
          <w:rFonts w:asciiTheme="minorHAnsi" w:hAnsiTheme="minorHAnsi" w:cstheme="minorHAnsi"/>
          <w:b/>
          <w:color w:val="C00000"/>
          <w:lang w:val="en-US"/>
        </w:rPr>
        <w:t>b</w:t>
      </w:r>
      <w:r w:rsidR="002B7DE8" w:rsidRPr="002B7DE8">
        <w:rPr>
          <w:rFonts w:asciiTheme="minorHAnsi" w:hAnsiTheme="minorHAnsi" w:cstheme="minorHAnsi"/>
          <w:b/>
          <w:color w:val="000000" w:themeColor="text1"/>
          <w:lang w:val="en-US"/>
        </w:rPr>
        <w:t>68</w:t>
      </w:r>
      <w:r w:rsidR="002B7DE8" w:rsidRPr="004E1828">
        <w:rPr>
          <w:rFonts w:asciiTheme="minorHAnsi" w:hAnsiTheme="minorHAnsi" w:cstheme="minorHAnsi"/>
          <w:b/>
          <w:color w:val="C00000"/>
          <w:lang w:val="en-US"/>
        </w:rPr>
        <w:t>f</w:t>
      </w:r>
      <w:r w:rsidR="002B7DE8" w:rsidRPr="002B7DE8">
        <w:rPr>
          <w:rFonts w:asciiTheme="minorHAnsi" w:hAnsiTheme="minorHAnsi" w:cstheme="minorHAnsi"/>
          <w:b/>
          <w:color w:val="984806" w:themeColor="accent6" w:themeShade="80"/>
          <w:lang w:val="en-US"/>
        </w:rPr>
        <w:t>I</w:t>
      </w:r>
      <w:r w:rsidR="002B7DE8" w:rsidRPr="004E1828">
        <w:rPr>
          <w:rFonts w:asciiTheme="minorHAnsi" w:hAnsiTheme="minorHAnsi" w:cstheme="minorHAnsi"/>
          <w:b/>
          <w:color w:val="C00000"/>
          <w:lang w:val="en-US"/>
        </w:rPr>
        <w:t>i</w:t>
      </w:r>
      <w:r w:rsidR="002B7DE8" w:rsidRPr="002B7DE8">
        <w:rPr>
          <w:rFonts w:asciiTheme="minorHAnsi" w:hAnsiTheme="minorHAnsi" w:cstheme="minorHAnsi"/>
          <w:b/>
          <w:color w:val="984806" w:themeColor="accent6" w:themeShade="80"/>
          <w:lang w:val="en-US"/>
        </w:rPr>
        <w:t>O</w:t>
      </w:r>
      <w:r w:rsidR="002B7DE8" w:rsidRPr="002B7DE8">
        <w:rPr>
          <w:rFonts w:asciiTheme="minorHAnsi" w:hAnsiTheme="minorHAnsi" w:cstheme="minorHAnsi"/>
          <w:b/>
          <w:color w:val="000000" w:themeColor="text1"/>
          <w:lang w:val="en-US"/>
        </w:rPr>
        <w:t>468</w:t>
      </w:r>
      <w:r w:rsidR="002B7DE8" w:rsidRPr="004E1828">
        <w:rPr>
          <w:rFonts w:asciiTheme="minorHAnsi" w:hAnsiTheme="minorHAnsi" w:cstheme="minorHAnsi"/>
          <w:b/>
          <w:color w:val="244061" w:themeColor="accent1" w:themeShade="80"/>
          <w:lang w:val="en-US"/>
        </w:rPr>
        <w:t>C</w:t>
      </w:r>
      <w:r w:rsidR="002B7DE8" w:rsidRPr="004E1828">
        <w:rPr>
          <w:rFonts w:asciiTheme="minorHAnsi" w:hAnsiTheme="minorHAnsi" w:cstheme="minorHAnsi"/>
          <w:b/>
          <w:color w:val="C00000"/>
          <w:lang w:val="en-US"/>
        </w:rPr>
        <w:t>e</w:t>
      </w:r>
      <w:r w:rsidR="002B7DE8" w:rsidRPr="002B7DE8">
        <w:rPr>
          <w:rFonts w:asciiTheme="minorHAnsi" w:hAnsiTheme="minorHAnsi" w:cstheme="minorHAnsi"/>
          <w:b/>
          <w:color w:val="000000" w:themeColor="text1"/>
          <w:lang w:val="en-US"/>
        </w:rPr>
        <w:t>9</w:t>
      </w:r>
      <w:r w:rsidR="002B7DE8" w:rsidRPr="004E1828">
        <w:rPr>
          <w:rFonts w:asciiTheme="minorHAnsi" w:hAnsiTheme="minorHAnsi" w:cstheme="minorHAnsi"/>
          <w:b/>
          <w:color w:val="C00000"/>
          <w:lang w:val="en-US"/>
        </w:rPr>
        <w:t>ld</w:t>
      </w:r>
      <w:r w:rsidR="002B7DE8" w:rsidRPr="002B7DE8">
        <w:rPr>
          <w:rFonts w:asciiTheme="minorHAnsi" w:hAnsiTheme="minorHAnsi" w:cstheme="minorHAnsi"/>
          <w:b/>
          <w:color w:val="984806" w:themeColor="accent6" w:themeShade="80"/>
          <w:lang w:val="en-US"/>
        </w:rPr>
        <w:t>N</w:t>
      </w:r>
      <w:r w:rsidRPr="00A21F42">
        <w:rPr>
          <w:rFonts w:asciiTheme="minorHAnsi" w:hAnsiTheme="minorHAnsi" w:cstheme="minorHAnsi"/>
          <w:b/>
          <w:lang w:val="en-US"/>
        </w:rPr>
        <w:t>”</w:t>
      </w:r>
      <w:r>
        <w:rPr>
          <w:rFonts w:asciiTheme="minorHAnsi" w:hAnsiTheme="minorHAnsi" w:cstheme="minorHAnsi"/>
          <w:b/>
          <w:lang w:val="en-US"/>
        </w:rPr>
        <w:t xml:space="preserve"> – </w:t>
      </w:r>
      <w:r>
        <w:rPr>
          <w:rFonts w:asciiTheme="minorHAnsi" w:hAnsiTheme="minorHAnsi" w:cstheme="minorHAnsi"/>
          <w:lang w:val="en-US"/>
        </w:rPr>
        <w:t xml:space="preserve">this is a valid example; it contains the word </w:t>
      </w:r>
      <w:r w:rsidR="004E1828">
        <w:rPr>
          <w:rFonts w:asciiTheme="minorHAnsi" w:hAnsiTheme="minorHAnsi" w:cstheme="minorHAnsi"/>
          <w:b/>
          <w:color w:val="984806" w:themeColor="accent6" w:themeShade="80"/>
          <w:lang w:val="en-US"/>
        </w:rPr>
        <w:t>MISSION</w:t>
      </w:r>
      <w:r>
        <w:rPr>
          <w:rFonts w:asciiTheme="minorHAnsi" w:hAnsiTheme="minorHAnsi" w:cstheme="minorHAnsi"/>
          <w:b/>
          <w:color w:val="984806" w:themeColor="accent6" w:themeShade="80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 xml:space="preserve">the name of the </w:t>
      </w:r>
      <w:r w:rsidR="004E1828">
        <w:rPr>
          <w:rFonts w:asciiTheme="minorHAnsi" w:hAnsiTheme="minorHAnsi" w:cstheme="minorHAnsi"/>
          <w:lang w:val="en-US"/>
        </w:rPr>
        <w:t>mission</w:t>
      </w:r>
      <w:r>
        <w:rPr>
          <w:rFonts w:asciiTheme="minorHAnsi" w:hAnsiTheme="minorHAnsi" w:cstheme="minorHAnsi"/>
          <w:lang w:val="en-US"/>
        </w:rPr>
        <w:t xml:space="preserve"> is </w:t>
      </w:r>
      <w:r w:rsidR="004E1828">
        <w:rPr>
          <w:rFonts w:asciiTheme="minorHAnsi" w:hAnsiTheme="minorHAnsi" w:cstheme="minorHAnsi"/>
          <w:b/>
          <w:color w:val="C00000"/>
          <w:lang w:val="en-US"/>
        </w:rPr>
        <w:t>bombfield</w:t>
      </w:r>
      <w:r>
        <w:rPr>
          <w:rFonts w:asciiTheme="minorHAnsi" w:hAnsiTheme="minorHAnsi" w:cstheme="minorHAnsi"/>
          <w:b/>
          <w:color w:val="C00000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 xml:space="preserve">and the </w:t>
      </w:r>
      <w:r w:rsidR="004E1828">
        <w:rPr>
          <w:rFonts w:asciiTheme="minorHAnsi" w:hAnsiTheme="minorHAnsi" w:cstheme="minorHAnsi"/>
          <w:lang w:val="en-US"/>
        </w:rPr>
        <w:t>rating is</w:t>
      </w:r>
      <w:r>
        <w:rPr>
          <w:rFonts w:asciiTheme="minorHAnsi" w:hAnsiTheme="minorHAnsi" w:cstheme="minorHAnsi"/>
          <w:lang w:val="en-US"/>
        </w:rPr>
        <w:t xml:space="preserve">: </w:t>
      </w:r>
      <w:r w:rsidR="004E1828">
        <w:rPr>
          <w:rFonts w:asciiTheme="minorHAnsi" w:hAnsiTheme="minorHAnsi" w:cstheme="minorHAnsi"/>
          <w:b/>
          <w:lang w:val="en-US"/>
        </w:rPr>
        <w:t>2 + 6 + 8 + 4 + 6 + 8 + 9= 43</w:t>
      </w:r>
      <w:r w:rsidR="00AC28F9">
        <w:rPr>
          <w:rFonts w:asciiTheme="minorHAnsi" w:hAnsiTheme="minorHAnsi" w:cstheme="minorHAnsi"/>
          <w:b/>
          <w:lang w:val="en-US"/>
        </w:rPr>
        <w:t xml:space="preserve">; </w:t>
      </w:r>
      <w:r w:rsidR="00AC28F9">
        <w:rPr>
          <w:rFonts w:asciiTheme="minorHAnsi" w:hAnsiTheme="minorHAnsi" w:cstheme="minorHAnsi"/>
          <w:lang w:val="en-US"/>
        </w:rPr>
        <w:t xml:space="preserve">it also contains the letter </w:t>
      </w:r>
      <w:r w:rsidR="00AC28F9" w:rsidRPr="00AC28F9">
        <w:rPr>
          <w:rFonts w:asciiTheme="minorHAnsi" w:hAnsiTheme="minorHAnsi" w:cstheme="minorHAnsi"/>
          <w:b/>
          <w:color w:val="244061" w:themeColor="accent1" w:themeShade="80"/>
          <w:lang w:val="en-US"/>
        </w:rPr>
        <w:t>“</w:t>
      </w:r>
      <w:r w:rsidR="00F12DFC">
        <w:rPr>
          <w:rFonts w:asciiTheme="minorHAnsi" w:hAnsiTheme="minorHAnsi" w:cstheme="minorHAnsi"/>
          <w:b/>
          <w:color w:val="244061" w:themeColor="accent1" w:themeShade="80"/>
          <w:lang w:val="en-US"/>
        </w:rPr>
        <w:t>C</w:t>
      </w:r>
      <w:r w:rsidR="00AC28F9" w:rsidRPr="00AC28F9">
        <w:rPr>
          <w:rFonts w:asciiTheme="minorHAnsi" w:hAnsiTheme="minorHAnsi" w:cstheme="minorHAnsi"/>
          <w:b/>
          <w:color w:val="244061" w:themeColor="accent1" w:themeShade="80"/>
          <w:lang w:val="en-US"/>
        </w:rPr>
        <w:t>”</w:t>
      </w:r>
      <w:r w:rsidR="00AC28F9">
        <w:rPr>
          <w:rFonts w:asciiTheme="minorHAnsi" w:hAnsiTheme="minorHAnsi" w:cstheme="minorHAnsi"/>
          <w:lang w:val="en-US"/>
        </w:rPr>
        <w:t xml:space="preserve">, which makes it a </w:t>
      </w:r>
      <w:r w:rsidR="00F12DFC">
        <w:rPr>
          <w:rFonts w:asciiTheme="minorHAnsi" w:hAnsiTheme="minorHAnsi" w:cstheme="minorHAnsi"/>
          <w:lang w:val="en-US"/>
        </w:rPr>
        <w:t>completed</w:t>
      </w:r>
      <w:r w:rsidR="00655083">
        <w:rPr>
          <w:rFonts w:asciiTheme="minorHAnsi" w:hAnsiTheme="minorHAnsi" w:cstheme="minorHAnsi"/>
          <w:lang w:val="en-US"/>
        </w:rPr>
        <w:t xml:space="preserve"> mission.</w:t>
      </w:r>
    </w:p>
    <w:p w14:paraId="02536E1F" w14:textId="77777777" w:rsidR="00AC28F9" w:rsidRPr="00AC28F9" w:rsidRDefault="00AC28F9" w:rsidP="00A21F42">
      <w:pPr>
        <w:rPr>
          <w:rFonts w:asciiTheme="minorHAnsi" w:hAnsiTheme="minorHAnsi" w:cstheme="minorHAnsi"/>
          <w:lang w:val="en-US"/>
        </w:rPr>
      </w:pPr>
    </w:p>
    <w:p w14:paraId="55B44F56" w14:textId="77777777" w:rsidR="00DC6125" w:rsidRDefault="00DC6125" w:rsidP="00000AC0">
      <w:pPr>
        <w:pStyle w:val="Heading3"/>
        <w:rPr>
          <w:lang w:val="en-US"/>
        </w:rPr>
      </w:pPr>
      <w:r>
        <w:rPr>
          <w:lang w:val="en-US"/>
        </w:rPr>
        <w:t>Input / Constrains</w:t>
      </w:r>
    </w:p>
    <w:p w14:paraId="0154794E" w14:textId="371BBAD7" w:rsidR="00DC6125" w:rsidRPr="00AC28F9" w:rsidRDefault="00DC6125" w:rsidP="00AC28F9">
      <w:pPr>
        <w:pStyle w:val="ListParagraph"/>
        <w:numPr>
          <w:ilvl w:val="0"/>
          <w:numId w:val="10"/>
        </w:numPr>
        <w:rPr>
          <w:lang w:val="en-US"/>
        </w:rPr>
      </w:pPr>
      <w:r w:rsidRPr="00AC28F9">
        <w:rPr>
          <w:lang w:val="en-US"/>
        </w:rPr>
        <w:t xml:space="preserve">You will receive encrypted lines of input until you receive </w:t>
      </w:r>
      <w:r w:rsidRPr="00AC28F9">
        <w:rPr>
          <w:b/>
          <w:lang w:val="en-US"/>
        </w:rPr>
        <w:t>“</w:t>
      </w:r>
      <w:r w:rsidR="00345866">
        <w:rPr>
          <w:b/>
          <w:lang w:val="en-US"/>
        </w:rPr>
        <w:t>Decrypt</w:t>
      </w:r>
      <w:r w:rsidRPr="00AC28F9">
        <w:rPr>
          <w:b/>
          <w:lang w:val="en-US"/>
        </w:rPr>
        <w:t>”</w:t>
      </w:r>
    </w:p>
    <w:p w14:paraId="20BE4E66" w14:textId="77777777" w:rsidR="00AC28F9" w:rsidRDefault="00DC6125" w:rsidP="00AC28F9">
      <w:pPr>
        <w:pStyle w:val="ListParagraph"/>
        <w:numPr>
          <w:ilvl w:val="0"/>
          <w:numId w:val="10"/>
        </w:numPr>
        <w:rPr>
          <w:lang w:val="en-US"/>
        </w:rPr>
      </w:pPr>
      <w:r w:rsidRPr="00AC28F9">
        <w:rPr>
          <w:lang w:val="en-US"/>
        </w:rPr>
        <w:t xml:space="preserve">the input will always be </w:t>
      </w:r>
      <w:r w:rsidRPr="00AC28F9">
        <w:rPr>
          <w:b/>
          <w:lang w:val="en-US"/>
        </w:rPr>
        <w:t xml:space="preserve">valid </w:t>
      </w:r>
      <w:r w:rsidRPr="00AC28F9">
        <w:rPr>
          <w:lang w:val="en-US"/>
        </w:rPr>
        <w:t>(no whitespaces)</w:t>
      </w:r>
    </w:p>
    <w:p w14:paraId="3FD26736" w14:textId="14AA3657" w:rsidR="00AC28F9" w:rsidRPr="00266ACC" w:rsidRDefault="00AC28F9" w:rsidP="00AC28F9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 xml:space="preserve">there will always be at least </w:t>
      </w:r>
      <w:r w:rsidRPr="00266ACC">
        <w:rPr>
          <w:b/>
          <w:lang w:val="en-US"/>
        </w:rPr>
        <w:t xml:space="preserve">one </w:t>
      </w:r>
      <w:r w:rsidR="004E1828" w:rsidRPr="00266ACC">
        <w:rPr>
          <w:b/>
          <w:lang w:val="en-US"/>
        </w:rPr>
        <w:t>complete</w:t>
      </w:r>
      <w:r>
        <w:rPr>
          <w:lang w:val="en-US"/>
        </w:rPr>
        <w:t xml:space="preserve"> and </w:t>
      </w:r>
      <w:r w:rsidRPr="00266ACC">
        <w:rPr>
          <w:b/>
          <w:lang w:val="en-US"/>
        </w:rPr>
        <w:t xml:space="preserve">one </w:t>
      </w:r>
      <w:r w:rsidR="004E1828" w:rsidRPr="00266ACC">
        <w:rPr>
          <w:b/>
          <w:lang w:val="en-US"/>
        </w:rPr>
        <w:t>failed mission</w:t>
      </w:r>
    </w:p>
    <w:p w14:paraId="05CE64E4" w14:textId="77777777" w:rsidR="00AC28F9" w:rsidRPr="00AC28F9" w:rsidRDefault="00AC28F9" w:rsidP="00AC28F9">
      <w:pPr>
        <w:rPr>
          <w:lang w:val="en-US"/>
        </w:rPr>
      </w:pPr>
    </w:p>
    <w:p w14:paraId="5A012796" w14:textId="77777777" w:rsidR="005C2C68" w:rsidRDefault="00AC28F9" w:rsidP="00000AC0">
      <w:pPr>
        <w:pStyle w:val="Heading3"/>
        <w:rPr>
          <w:lang w:val="en-US"/>
        </w:rPr>
      </w:pPr>
      <w:r w:rsidRPr="00AC28F9">
        <w:rPr>
          <w:lang w:val="en-US"/>
        </w:rPr>
        <w:t xml:space="preserve"> </w:t>
      </w:r>
      <w:r w:rsidR="005C2C68" w:rsidRPr="00AC28F9">
        <w:rPr>
          <w:lang w:val="en-US"/>
        </w:rPr>
        <w:t>Output</w:t>
      </w:r>
    </w:p>
    <w:p w14:paraId="79589E80" w14:textId="69E6B120" w:rsidR="00AC28F9" w:rsidRDefault="00AC28F9" w:rsidP="00AC28F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print </w:t>
      </w:r>
      <w:r w:rsidRPr="00AC28F9">
        <w:rPr>
          <w:b/>
          <w:lang w:val="en-US"/>
        </w:rPr>
        <w:t>“</w:t>
      </w:r>
      <w:r w:rsidR="004E1828">
        <w:rPr>
          <w:b/>
          <w:lang w:val="en-US"/>
        </w:rPr>
        <w:t>Completed mission</w:t>
      </w:r>
      <w:r w:rsidRPr="00AC28F9">
        <w:rPr>
          <w:b/>
          <w:lang w:val="en-US"/>
        </w:rPr>
        <w:t xml:space="preserve"> {</w:t>
      </w:r>
      <w:r w:rsidR="004E1828">
        <w:rPr>
          <w:b/>
          <w:lang w:val="en-US"/>
        </w:rPr>
        <w:t>mission</w:t>
      </w:r>
      <w:r w:rsidRPr="00AC28F9">
        <w:rPr>
          <w:b/>
          <w:lang w:val="en-US"/>
        </w:rPr>
        <w:t xml:space="preserve"> name}</w:t>
      </w:r>
      <w:r w:rsidR="00742C48">
        <w:rPr>
          <w:b/>
          <w:lang w:val="en-US"/>
        </w:rPr>
        <w:t xml:space="preserve"> with</w:t>
      </w:r>
      <w:r w:rsidR="004E1828">
        <w:rPr>
          <w:b/>
          <w:lang w:val="en-US"/>
        </w:rPr>
        <w:t xml:space="preserve"> rating</w:t>
      </w:r>
      <w:r w:rsidRPr="00AC28F9">
        <w:rPr>
          <w:b/>
          <w:lang w:val="en-US"/>
        </w:rPr>
        <w:t>: {</w:t>
      </w:r>
      <w:r w:rsidR="004E1828">
        <w:rPr>
          <w:b/>
          <w:lang w:val="en-US"/>
        </w:rPr>
        <w:t>rating</w:t>
      </w:r>
      <w:r w:rsidRPr="00AC28F9">
        <w:rPr>
          <w:b/>
          <w:lang w:val="en-US"/>
        </w:rPr>
        <w:t>}”</w:t>
      </w:r>
    </w:p>
    <w:p w14:paraId="57C57BC0" w14:textId="1D4A9D24" w:rsidR="00AC28F9" w:rsidRPr="00AC28F9" w:rsidRDefault="00AC28F9" w:rsidP="00AC28F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second line print </w:t>
      </w:r>
      <w:r w:rsidRPr="00AC28F9">
        <w:rPr>
          <w:b/>
          <w:lang w:val="en-US"/>
        </w:rPr>
        <w:t>“</w:t>
      </w:r>
      <w:r w:rsidR="004E1828">
        <w:rPr>
          <w:b/>
          <w:lang w:val="en-US"/>
        </w:rPr>
        <w:t>Failed mission</w:t>
      </w:r>
      <w:r w:rsidRPr="00AC28F9">
        <w:rPr>
          <w:b/>
          <w:lang w:val="en-US"/>
        </w:rPr>
        <w:t xml:space="preserve"> {</w:t>
      </w:r>
      <w:r w:rsidR="004E1828">
        <w:rPr>
          <w:b/>
          <w:lang w:val="en-US"/>
        </w:rPr>
        <w:t>mission name} with rating</w:t>
      </w:r>
      <w:r w:rsidRPr="00AC28F9">
        <w:rPr>
          <w:b/>
          <w:lang w:val="en-US"/>
        </w:rPr>
        <w:t>: {</w:t>
      </w:r>
      <w:r w:rsidR="004E1828">
        <w:rPr>
          <w:b/>
          <w:lang w:val="en-US"/>
        </w:rPr>
        <w:t>rating</w:t>
      </w:r>
      <w:r w:rsidRPr="00AC28F9">
        <w:rPr>
          <w:b/>
          <w:lang w:val="en-US"/>
        </w:rPr>
        <w:t>}”</w:t>
      </w:r>
    </w:p>
    <w:p w14:paraId="4E295A47" w14:textId="77777777" w:rsidR="00AC28F9" w:rsidRDefault="00AC28F9" w:rsidP="00AC28F9">
      <w:pPr>
        <w:pStyle w:val="ListParagraph"/>
        <w:rPr>
          <w:lang w:val="en-US"/>
        </w:rPr>
      </w:pPr>
    </w:p>
    <w:p w14:paraId="2379345B" w14:textId="77777777" w:rsidR="00742C48" w:rsidRPr="00AC28F9" w:rsidRDefault="00742C48" w:rsidP="00AC28F9">
      <w:pPr>
        <w:pStyle w:val="ListParagraph"/>
        <w:rPr>
          <w:lang w:val="en-US"/>
        </w:rPr>
      </w:pPr>
    </w:p>
    <w:p w14:paraId="7BDA435F" w14:textId="77777777" w:rsidR="00EF5FD1" w:rsidRPr="00EF5FD1" w:rsidRDefault="00EF5FD1" w:rsidP="00000AC0">
      <w:pPr>
        <w:pStyle w:val="Heading3"/>
        <w:rPr>
          <w:lang w:val="en-US"/>
        </w:rPr>
      </w:pPr>
      <w:r>
        <w:rPr>
          <w:lang w:val="en-US"/>
        </w:rPr>
        <w:t>Examples</w:t>
      </w:r>
      <w:bookmarkStart w:id="0" w:name="_GoBack"/>
      <w:bookmarkEnd w:id="0"/>
    </w:p>
    <w:tbl>
      <w:tblPr>
        <w:tblStyle w:val="TableGrid"/>
        <w:tblW w:w="8257" w:type="dxa"/>
        <w:tblInd w:w="108" w:type="dxa"/>
        <w:tblLook w:val="04A0" w:firstRow="1" w:lastRow="0" w:firstColumn="1" w:lastColumn="0" w:noHBand="0" w:noVBand="1"/>
      </w:tblPr>
      <w:tblGrid>
        <w:gridCol w:w="3835"/>
        <w:gridCol w:w="4422"/>
      </w:tblGrid>
      <w:tr w:rsidR="00EF5FD1" w14:paraId="6F436046" w14:textId="77777777" w:rsidTr="00B5456A">
        <w:tc>
          <w:tcPr>
            <w:tcW w:w="3307" w:type="dxa"/>
            <w:shd w:val="clear" w:color="auto" w:fill="BFBFBF" w:themeFill="background1" w:themeFillShade="BF"/>
          </w:tcPr>
          <w:p w14:paraId="7F579C2D" w14:textId="77777777" w:rsidR="00EF5FD1" w:rsidRPr="00000AC0" w:rsidRDefault="00EF5FD1" w:rsidP="00742C4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14:paraId="5F0F7689" w14:textId="77777777" w:rsidR="00EF5FD1" w:rsidRPr="00000AC0" w:rsidRDefault="00EF5FD1" w:rsidP="00742C4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F5FD1" w14:paraId="1AA12592" w14:textId="77777777" w:rsidTr="00B5456A">
        <w:tc>
          <w:tcPr>
            <w:tcW w:w="3307" w:type="dxa"/>
          </w:tcPr>
          <w:p w14:paraId="0D33E73F" w14:textId="77777777" w:rsidR="00216062" w:rsidRPr="00216062" w:rsidRDefault="00216062" w:rsidP="007076B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606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MbIS2omSb68fIiO468Ce9ldN</w:t>
            </w:r>
          </w:p>
          <w:p w14:paraId="1B3B210C" w14:textId="77777777" w:rsidR="00216062" w:rsidRPr="00216062" w:rsidRDefault="00216062" w:rsidP="007076B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606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59Mmy#c4oS^p12C%3XlaIs$4mO!a</w:t>
            </w:r>
          </w:p>
          <w:p w14:paraId="466F95F0" w14:textId="77777777" w:rsidR="00216062" w:rsidRPr="00216062" w:rsidRDefault="00216062" w:rsidP="007076B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606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Mt56rIa#12ck$SXiSnIg%ON463</w:t>
            </w:r>
          </w:p>
          <w:p w14:paraId="41D7E417" w14:textId="77777777" w:rsidR="00216062" w:rsidRPr="00216062" w:rsidRDefault="00216062" w:rsidP="007076B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606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ro7Mck4IetS561VlauSInO$c#h24N^</w:t>
            </w:r>
          </w:p>
          <w:p w14:paraId="6E1EFC0A" w14:textId="12562046" w:rsidR="00AC28F9" w:rsidRPr="00000AC0" w:rsidRDefault="00216062" w:rsidP="007076B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606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Decrypt</w:t>
            </w:r>
          </w:p>
        </w:tc>
        <w:tc>
          <w:tcPr>
            <w:tcW w:w="4950" w:type="dxa"/>
          </w:tcPr>
          <w:p w14:paraId="731EBE33" w14:textId="2578E926" w:rsidR="00216062" w:rsidRDefault="00F619B5" w:rsidP="00742C4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Completed m</w:t>
            </w:r>
            <w:r w:rsidR="00216062" w:rsidRPr="0021606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ission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bombfield with rating</w:t>
            </w:r>
            <w:r w:rsidR="00DD5D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216062" w:rsidRPr="0021606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43</w:t>
            </w:r>
            <w:bookmarkStart w:id="1" w:name="OLE_LINK3"/>
            <w:bookmarkStart w:id="2" w:name="OLE_LINK4"/>
          </w:p>
          <w:p w14:paraId="6C949190" w14:textId="277F384E" w:rsidR="00742C48" w:rsidRPr="00000AC0" w:rsidRDefault="00F619B5" w:rsidP="00742C4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Failed m</w:t>
            </w:r>
            <w:r w:rsidR="00216062" w:rsidRPr="0021606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ission tracking with rating: 27</w:t>
            </w:r>
            <w:bookmarkEnd w:id="1"/>
            <w:bookmarkEnd w:id="2"/>
          </w:p>
        </w:tc>
      </w:tr>
      <w:tr w:rsidR="00742C48" w14:paraId="14B8E80B" w14:textId="77777777" w:rsidTr="00266AC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5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2B0704" w14:textId="77777777" w:rsidR="00742C48" w:rsidRPr="00000AC0" w:rsidRDefault="00742C48" w:rsidP="00742C4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742C48" w14:paraId="7015BB3B" w14:textId="77777777" w:rsidTr="00266AC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15"/>
        </w:trPr>
        <w:tc>
          <w:tcPr>
            <w:tcW w:w="8257" w:type="dxa"/>
            <w:gridSpan w:val="2"/>
          </w:tcPr>
          <w:p w14:paraId="14AA9B55" w14:textId="379BF558" w:rsidR="00742C48" w:rsidRPr="00000AC0" w:rsidRDefault="00742C48" w:rsidP="00EC24E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first line is valid and the </w:t>
            </w:r>
            <w:r w:rsidR="004406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mission is completed</w:t>
            </w:r>
            <w:r w:rsidR="0078732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EC24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 w:rsidR="00EC24E8" w:rsidRPr="00EC24E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bombfield</w:t>
            </w:r>
            <w:r w:rsidR="00EC24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The </w:t>
            </w:r>
            <w:r w:rsidR="00EC24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mission's </w:t>
            </w:r>
            <w:r w:rsidR="004406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rating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 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43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The 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second line is invalid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since it 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does not contain the word “</w:t>
            </w:r>
            <w:r w:rsidR="0044061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MISSION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”.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 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third line is also valid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 w:rsidR="00EC24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failed mission</w:t>
            </w:r>
            <w:r w:rsidR="0078732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EC24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 w:rsidR="00EC24E8" w:rsidRPr="00EC24E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tracking</w:t>
            </w:r>
            <w:r w:rsidR="00EC24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 with rating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27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 The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last line is also valid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 w:rsidR="00EC24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completed mission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with </w:t>
            </w:r>
            <w:r w:rsidR="00EC24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rating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29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We print the </w:t>
            </w:r>
            <w:r w:rsidR="00EC24E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bombfield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for our </w:t>
            </w:r>
            <w:r w:rsidR="00EC24E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completed miss</w:t>
            </w:r>
            <w:r w:rsidR="0078732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ion since it has biggest rating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of all </w:t>
            </w:r>
            <w:r w:rsidR="0078732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completed miss</w:t>
            </w:r>
            <w:r w:rsidR="00EC24E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ion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that we encountered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The </w:t>
            </w:r>
            <w:r w:rsidR="00EC24E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tracking</w:t>
            </w: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is our only </w:t>
            </w:r>
            <w:r w:rsidR="00EC24E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failed mission,</w:t>
            </w:r>
            <w:r w:rsidRPr="00000A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so we print it.</w:t>
            </w:r>
          </w:p>
        </w:tc>
      </w:tr>
      <w:tr w:rsidR="00223FD3" w14:paraId="3FF23A69" w14:textId="77777777" w:rsidTr="00266AC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15"/>
        </w:trPr>
        <w:tc>
          <w:tcPr>
            <w:tcW w:w="8257" w:type="dxa"/>
            <w:gridSpan w:val="2"/>
            <w:tcBorders>
              <w:left w:val="nil"/>
              <w:right w:val="nil"/>
            </w:tcBorders>
          </w:tcPr>
          <w:p w14:paraId="0CBCBED9" w14:textId="77777777" w:rsidR="00223FD3" w:rsidRPr="00000AC0" w:rsidRDefault="00223FD3" w:rsidP="00742C4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23FD3" w14:paraId="3A32E09A" w14:textId="77777777" w:rsidTr="00B5456A">
        <w:tc>
          <w:tcPr>
            <w:tcW w:w="3307" w:type="dxa"/>
            <w:shd w:val="clear" w:color="auto" w:fill="BFBFBF" w:themeFill="background1" w:themeFillShade="BF"/>
          </w:tcPr>
          <w:p w14:paraId="4AB7B518" w14:textId="77777777" w:rsidR="00223FD3" w:rsidRPr="00000AC0" w:rsidRDefault="00223FD3" w:rsidP="00541A1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14:paraId="04AB4997" w14:textId="77777777" w:rsidR="00223FD3" w:rsidRPr="00000AC0" w:rsidRDefault="00223FD3" w:rsidP="00541A1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000AC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223FD3" w:rsidRPr="00EF5FD1" w14:paraId="2FBA9B9D" w14:textId="77777777" w:rsidTr="00B5456A">
        <w:tc>
          <w:tcPr>
            <w:tcW w:w="3307" w:type="dxa"/>
          </w:tcPr>
          <w:p w14:paraId="49AE6ED5" w14:textId="77777777" w:rsidR="00371761" w:rsidRPr="00371761" w:rsidRDefault="00371761" w:rsidP="003717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aM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#@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%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aXpIla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4554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sSmaS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%#1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</w:t>
            </w:r>
          </w:p>
          <w:p w14:paraId="43DEB84C" w14:textId="77777777" w:rsidR="00371761" w:rsidRPr="00371761" w:rsidRDefault="00371761" w:rsidP="003717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#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Is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CpS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%&amp;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IO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655#^321*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Ny</w:t>
            </w:r>
          </w:p>
          <w:p w14:paraId="52510A0F" w14:textId="77777777" w:rsidR="00371761" w:rsidRPr="00371761" w:rsidRDefault="00371761" w:rsidP="003717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143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cMIlo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^4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CsStr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@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$4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dRi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*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(9)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uNm</w:t>
            </w:r>
          </w:p>
          <w:p w14:paraId="09FBC21C" w14:textId="77777777" w:rsidR="00371761" w:rsidRPr="00371761" w:rsidRDefault="00371761" w:rsidP="003717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Mp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%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rX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@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eIsiS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&amp;*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dentSguIaOrdNi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76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</w:t>
            </w:r>
          </w:p>
          <w:p w14:paraId="1A526BCA" w14:textId="77777777" w:rsidR="00371761" w:rsidRPr="00371761" w:rsidRDefault="00371761" w:rsidP="003717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(*8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234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^$#53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ToEVlRiI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64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</w:p>
          <w:p w14:paraId="66FDE006" w14:textId="77777777" w:rsidR="00371761" w:rsidRPr="00371761" w:rsidRDefault="00371761" w:rsidP="003717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Mho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@#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sS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^6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CtS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*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ag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^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IO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12)3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(%9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es</w:t>
            </w:r>
          </w:p>
          <w:p w14:paraId="34883680" w14:textId="77777777" w:rsidR="00371761" w:rsidRPr="00371761" w:rsidRDefault="00371761" w:rsidP="003717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MbIo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5*+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3$4-7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mS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@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bIf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^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iOe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#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*8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</w:t>
            </w:r>
            <w:r w:rsidRPr="00371761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</w:t>
            </w:r>
          </w:p>
          <w:p w14:paraId="689F8AB0" w14:textId="77777777" w:rsidR="00371761" w:rsidRPr="00371761" w:rsidRDefault="00371761" w:rsidP="003717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M24I2^45kCle%bTsi#E$elRl^I*XIa</w:t>
            </w:r>
          </w:p>
          <w:p w14:paraId="4B987900" w14:textId="77777777" w:rsidR="00371761" w:rsidRPr="00371761" w:rsidRDefault="00371761" w:rsidP="003717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34MmyI6cCoT3bE45aR2ctXer4Ii3A12um</w:t>
            </w:r>
          </w:p>
          <w:p w14:paraId="04253D59" w14:textId="3366C087" w:rsidR="00223FD3" w:rsidRPr="00000AC0" w:rsidRDefault="00371761" w:rsidP="003717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Decrypt</w:t>
            </w:r>
          </w:p>
        </w:tc>
        <w:tc>
          <w:tcPr>
            <w:tcW w:w="4950" w:type="dxa"/>
          </w:tcPr>
          <w:p w14:paraId="1C456AEC" w14:textId="77777777" w:rsidR="00371761" w:rsidRPr="00371761" w:rsidRDefault="00371761" w:rsidP="003717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Completed mission spy with rating: 33</w:t>
            </w:r>
          </w:p>
          <w:p w14:paraId="15FD4130" w14:textId="550F6FCF" w:rsidR="00223FD3" w:rsidRPr="00000AC0" w:rsidRDefault="00266ACC" w:rsidP="003717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Failed m</w:t>
            </w:r>
            <w:r w:rsidR="00371761" w:rsidRPr="00371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ission bombfield with rating: 31</w:t>
            </w:r>
          </w:p>
        </w:tc>
      </w:tr>
    </w:tbl>
    <w:p w14:paraId="24F0B353" w14:textId="77777777" w:rsidR="001653A9" w:rsidRPr="001653A9" w:rsidRDefault="001653A9" w:rsidP="001653A9">
      <w:pPr>
        <w:rPr>
          <w:b/>
          <w:lang w:val="en-US"/>
        </w:rPr>
      </w:pPr>
    </w:p>
    <w:sectPr w:rsidR="001653A9" w:rsidRPr="001653A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873D7" w14:textId="77777777" w:rsidR="004C40BA" w:rsidRDefault="004C40BA" w:rsidP="009D2349">
      <w:pPr>
        <w:spacing w:after="0" w:line="240" w:lineRule="auto"/>
      </w:pPr>
      <w:r>
        <w:separator/>
      </w:r>
    </w:p>
  </w:endnote>
  <w:endnote w:type="continuationSeparator" w:id="0">
    <w:p w14:paraId="1287558D" w14:textId="77777777" w:rsidR="004C40BA" w:rsidRDefault="004C40BA" w:rsidP="009D2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DB903" w14:textId="77777777" w:rsidR="009D2349" w:rsidRPr="003E6302" w:rsidRDefault="009D2349" w:rsidP="009D234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EFA704" wp14:editId="70E7391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187069E" wp14:editId="6415C99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13399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E493BB" wp14:editId="060444E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D7BF0F4" w14:textId="10DB2760" w:rsidR="009D2349" w:rsidRPr="008C2B83" w:rsidRDefault="009D2349" w:rsidP="009D23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493B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D7BF0F4" w14:textId="10DB2760" w:rsidR="009D2349" w:rsidRPr="008C2B83" w:rsidRDefault="009D2349" w:rsidP="009D23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D40ED5" wp14:editId="1E49F51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65DF5D" w14:textId="77777777" w:rsidR="009D2349" w:rsidRDefault="009D2349" w:rsidP="009D234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40ED5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465DF5D" w14:textId="77777777" w:rsidR="009D2349" w:rsidRDefault="009D2349" w:rsidP="009D234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4B7867" wp14:editId="6856B8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B75170" w14:textId="77777777" w:rsidR="009D2349" w:rsidRDefault="009D2349" w:rsidP="009D234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25B5" w14:textId="77777777" w:rsidR="009D2349" w:rsidRDefault="009D2349" w:rsidP="009D234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19B861" wp14:editId="37C32726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C1A256" wp14:editId="237DACAA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55AD0F" wp14:editId="1CDCCDE0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2D168" wp14:editId="7BB8641C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E58480" wp14:editId="5F1905EE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556CC" wp14:editId="0DDFBA10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1A525" wp14:editId="0359522A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B1C0F2" wp14:editId="0243B36C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6EFDA" wp14:editId="0E6C723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56CE2" wp14:editId="5B0F04F3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B786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4B75170" w14:textId="77777777" w:rsidR="009D2349" w:rsidRDefault="009D2349" w:rsidP="009D234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25B5" w14:textId="77777777" w:rsidR="009D2349" w:rsidRDefault="009D2349" w:rsidP="009D234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19B861" wp14:editId="37C32726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C1A256" wp14:editId="237DACAA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55AD0F" wp14:editId="1CDCCDE0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2D168" wp14:editId="7BB8641C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E58480" wp14:editId="5F1905EE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556CC" wp14:editId="0DDFBA10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1A525" wp14:editId="0359522A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B1C0F2" wp14:editId="0243B36C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6EFDA" wp14:editId="0E6C723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56CE2" wp14:editId="5B0F04F3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44913CA" w14:textId="77777777" w:rsidR="009D2349" w:rsidRDefault="009D2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8B23A" w14:textId="77777777" w:rsidR="004C40BA" w:rsidRDefault="004C40BA" w:rsidP="009D2349">
      <w:pPr>
        <w:spacing w:after="0" w:line="240" w:lineRule="auto"/>
      </w:pPr>
      <w:r>
        <w:separator/>
      </w:r>
    </w:p>
  </w:footnote>
  <w:footnote w:type="continuationSeparator" w:id="0">
    <w:p w14:paraId="4206C59E" w14:textId="77777777" w:rsidR="004C40BA" w:rsidRDefault="004C40BA" w:rsidP="009D2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A568F"/>
    <w:multiLevelType w:val="hybridMultilevel"/>
    <w:tmpl w:val="F8D487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D7BC2"/>
    <w:multiLevelType w:val="hybridMultilevel"/>
    <w:tmpl w:val="153A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27414B1"/>
    <w:multiLevelType w:val="hybridMultilevel"/>
    <w:tmpl w:val="EACE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5" w15:restartNumberingAfterBreak="0">
    <w:nsid w:val="2C2D7C5F"/>
    <w:multiLevelType w:val="hybridMultilevel"/>
    <w:tmpl w:val="23F0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 w15:restartNumberingAfterBreak="0">
    <w:nsid w:val="2F7976AF"/>
    <w:multiLevelType w:val="hybridMultilevel"/>
    <w:tmpl w:val="F512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3BFE3EF1"/>
    <w:multiLevelType w:val="hybridMultilevel"/>
    <w:tmpl w:val="E7A40A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B2215F9"/>
    <w:multiLevelType w:val="hybridMultilevel"/>
    <w:tmpl w:val="FEFCB392"/>
    <w:lvl w:ilvl="0" w:tplc="90546898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B77231"/>
    <w:multiLevelType w:val="hybridMultilevel"/>
    <w:tmpl w:val="334AE5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8"/>
  </w:num>
  <w:num w:numId="4">
    <w:abstractNumId w:val="18"/>
  </w:num>
  <w:num w:numId="5">
    <w:abstractNumId w:val="15"/>
  </w:num>
  <w:num w:numId="6">
    <w:abstractNumId w:val="5"/>
  </w:num>
  <w:num w:numId="7">
    <w:abstractNumId w:val="32"/>
  </w:num>
  <w:num w:numId="8">
    <w:abstractNumId w:val="39"/>
  </w:num>
  <w:num w:numId="9">
    <w:abstractNumId w:val="4"/>
  </w:num>
  <w:num w:numId="10">
    <w:abstractNumId w:val="25"/>
  </w:num>
  <w:num w:numId="11">
    <w:abstractNumId w:val="14"/>
  </w:num>
  <w:num w:numId="12">
    <w:abstractNumId w:val="28"/>
  </w:num>
  <w:num w:numId="13">
    <w:abstractNumId w:val="43"/>
  </w:num>
  <w:num w:numId="14">
    <w:abstractNumId w:val="27"/>
  </w:num>
  <w:num w:numId="15">
    <w:abstractNumId w:val="13"/>
  </w:num>
  <w:num w:numId="16">
    <w:abstractNumId w:val="42"/>
  </w:num>
  <w:num w:numId="17">
    <w:abstractNumId w:val="12"/>
  </w:num>
  <w:num w:numId="18">
    <w:abstractNumId w:val="26"/>
  </w:num>
  <w:num w:numId="19">
    <w:abstractNumId w:val="24"/>
  </w:num>
  <w:num w:numId="20">
    <w:abstractNumId w:val="2"/>
  </w:num>
  <w:num w:numId="21">
    <w:abstractNumId w:val="35"/>
  </w:num>
  <w:num w:numId="22">
    <w:abstractNumId w:val="10"/>
  </w:num>
  <w:num w:numId="23">
    <w:abstractNumId w:val="34"/>
  </w:num>
  <w:num w:numId="24">
    <w:abstractNumId w:val="33"/>
  </w:num>
  <w:num w:numId="25">
    <w:abstractNumId w:val="11"/>
  </w:num>
  <w:num w:numId="26">
    <w:abstractNumId w:val="41"/>
  </w:num>
  <w:num w:numId="27">
    <w:abstractNumId w:val="16"/>
  </w:num>
  <w:num w:numId="28">
    <w:abstractNumId w:val="6"/>
  </w:num>
  <w:num w:numId="29">
    <w:abstractNumId w:val="0"/>
  </w:num>
  <w:num w:numId="30">
    <w:abstractNumId w:val="40"/>
  </w:num>
  <w:num w:numId="31">
    <w:abstractNumId w:val="3"/>
  </w:num>
  <w:num w:numId="32">
    <w:abstractNumId w:val="19"/>
  </w:num>
  <w:num w:numId="33">
    <w:abstractNumId w:val="30"/>
  </w:num>
  <w:num w:numId="34">
    <w:abstractNumId w:val="20"/>
  </w:num>
  <w:num w:numId="35">
    <w:abstractNumId w:val="1"/>
  </w:num>
  <w:num w:numId="36">
    <w:abstractNumId w:val="17"/>
  </w:num>
  <w:num w:numId="37">
    <w:abstractNumId w:val="37"/>
  </w:num>
  <w:num w:numId="38">
    <w:abstractNumId w:val="38"/>
  </w:num>
  <w:num w:numId="39">
    <w:abstractNumId w:val="7"/>
  </w:num>
  <w:num w:numId="40">
    <w:abstractNumId w:val="31"/>
  </w:num>
  <w:num w:numId="41">
    <w:abstractNumId w:val="22"/>
  </w:num>
  <w:num w:numId="42">
    <w:abstractNumId w:val="36"/>
  </w:num>
  <w:num w:numId="43">
    <w:abstractNumId w:val="21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37"/>
    <w:rsid w:val="00000AC0"/>
    <w:rsid w:val="00085835"/>
    <w:rsid w:val="00143B1A"/>
    <w:rsid w:val="001653A9"/>
    <w:rsid w:val="001A4FED"/>
    <w:rsid w:val="00207137"/>
    <w:rsid w:val="00216062"/>
    <w:rsid w:val="00223FD3"/>
    <w:rsid w:val="00224BC4"/>
    <w:rsid w:val="00266ACC"/>
    <w:rsid w:val="0027493A"/>
    <w:rsid w:val="002B493E"/>
    <w:rsid w:val="002B7DE8"/>
    <w:rsid w:val="002E53F1"/>
    <w:rsid w:val="00327B4D"/>
    <w:rsid w:val="00337A28"/>
    <w:rsid w:val="00345866"/>
    <w:rsid w:val="00371761"/>
    <w:rsid w:val="003A6E7D"/>
    <w:rsid w:val="0044061F"/>
    <w:rsid w:val="0047574F"/>
    <w:rsid w:val="004C40BA"/>
    <w:rsid w:val="004E1828"/>
    <w:rsid w:val="0051385F"/>
    <w:rsid w:val="00523CD4"/>
    <w:rsid w:val="00597C0A"/>
    <w:rsid w:val="005C2C68"/>
    <w:rsid w:val="00612707"/>
    <w:rsid w:val="00655083"/>
    <w:rsid w:val="006B5F7E"/>
    <w:rsid w:val="007076B1"/>
    <w:rsid w:val="00742C48"/>
    <w:rsid w:val="00787327"/>
    <w:rsid w:val="00804B23"/>
    <w:rsid w:val="008340A5"/>
    <w:rsid w:val="009D2349"/>
    <w:rsid w:val="009F0656"/>
    <w:rsid w:val="00A21F42"/>
    <w:rsid w:val="00A55414"/>
    <w:rsid w:val="00AC28F9"/>
    <w:rsid w:val="00B04F13"/>
    <w:rsid w:val="00B5456A"/>
    <w:rsid w:val="00B631F3"/>
    <w:rsid w:val="00DC6125"/>
    <w:rsid w:val="00DD5DE0"/>
    <w:rsid w:val="00E01470"/>
    <w:rsid w:val="00E0212F"/>
    <w:rsid w:val="00E86DFB"/>
    <w:rsid w:val="00EC24E8"/>
    <w:rsid w:val="00EF5FD1"/>
    <w:rsid w:val="00F07222"/>
    <w:rsid w:val="00F12DFC"/>
    <w:rsid w:val="00F42D5D"/>
    <w:rsid w:val="00F46A6B"/>
    <w:rsid w:val="00F619B5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0AB7"/>
  <w15:chartTrackingRefBased/>
  <w15:docId w15:val="{F5921451-660F-4495-9F9A-06FC9AEB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AC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AC0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0AC0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AC0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3FD3"/>
    <w:pPr>
      <w:keepNext/>
      <w:keepLines/>
      <w:spacing w:before="200" w:after="0"/>
      <w:outlineLvl w:val="3"/>
    </w:pPr>
    <w:rPr>
      <w:rFonts w:ascii="Calibri Light" w:eastAsia="Times New Roman" w:hAnsi="Calibri Light"/>
      <w:b/>
      <w:bCs/>
      <w:i/>
      <w:iCs/>
      <w:color w:val="FE9F0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000AC0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00AC0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000AC0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000AC0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000AC0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link w:val="Heading4"/>
    <w:uiPriority w:val="9"/>
    <w:rsid w:val="00223FD3"/>
    <w:rPr>
      <w:rFonts w:ascii="Calibri Light" w:eastAsia="Times New Roman" w:hAnsi="Calibri Light" w:cs="Times New Roman"/>
      <w:b/>
      <w:bCs/>
      <w:i/>
      <w:iCs/>
      <w:color w:val="FE9F0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uiPriority w:val="22"/>
    <w:qFormat/>
    <w:rsid w:val="00223FD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00AC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00AC0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0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00AC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0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00AC0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3FD3"/>
    <w:pPr>
      <w:pBdr>
        <w:bottom w:val="single" w:sz="24" w:space="4" w:color="234364"/>
      </w:pBdr>
      <w:spacing w:before="200" w:after="300" w:line="240" w:lineRule="auto"/>
      <w:contextualSpacing/>
    </w:pPr>
    <w:rPr>
      <w:rFonts w:ascii="Calibri Light" w:eastAsia="Times New Roman" w:hAnsi="Calibri Light"/>
      <w:color w:val="23436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223FD3"/>
    <w:rPr>
      <w:rFonts w:ascii="Calibri Light" w:eastAsia="Times New Roman" w:hAnsi="Calibri Light" w:cs="Times New Roman"/>
      <w:color w:val="234364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00AC0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3F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227"/>
      </w:tabs>
      <w:ind w:left="113" w:right="113"/>
    </w:pPr>
    <w:rPr>
      <w:iCs/>
      <w:color w:val="000000"/>
    </w:rPr>
  </w:style>
  <w:style w:type="character" w:customStyle="1" w:styleId="QuoteChar">
    <w:name w:val="Quote Char"/>
    <w:aliases w:val="Block Char"/>
    <w:link w:val="Quote"/>
    <w:uiPriority w:val="29"/>
    <w:rsid w:val="00223FD3"/>
    <w:rPr>
      <w:rFonts w:ascii="Calibri" w:eastAsia="Calibri" w:hAnsi="Calibri" w:cs="Times New Roman"/>
      <w:iCs/>
      <w:color w:val="000000"/>
      <w:shd w:val="clear" w:color="auto" w:fill="D9D9D9"/>
    </w:rPr>
  </w:style>
  <w:style w:type="paragraph" w:customStyle="1" w:styleId="SoftUni">
    <w:name w:val="SoftUni"/>
    <w:basedOn w:val="Title"/>
    <w:autoRedefine/>
    <w:rsid w:val="00223FD3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FD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223FD3"/>
    <w:rPr>
      <w:rFonts w:ascii="Calibri" w:eastAsia="Times New Roman" w:hAnsi="Calibri" w:cs="Times New Roman"/>
      <w:color w:val="5A5A5A"/>
      <w:spacing w:val="15"/>
    </w:rPr>
  </w:style>
  <w:style w:type="table" w:styleId="TableGrid">
    <w:name w:val="Table Grid"/>
    <w:basedOn w:val="TableNormal"/>
    <w:uiPriority w:val="59"/>
    <w:rsid w:val="00000AC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DefaultParagraphFont"/>
    <w:rsid w:val="00B04F13"/>
  </w:style>
  <w:style w:type="character" w:customStyle="1" w:styleId="ipa">
    <w:name w:val="ipa"/>
    <w:basedOn w:val="DefaultParagraphFont"/>
    <w:rsid w:val="00B04F13"/>
  </w:style>
  <w:style w:type="character" w:styleId="Hyperlink">
    <w:name w:val="Hyperlink"/>
    <w:uiPriority w:val="99"/>
    <w:unhideWhenUsed/>
    <w:rsid w:val="00000AC0"/>
    <w:rPr>
      <w:color w:val="0563C1"/>
      <w:u w:val="single"/>
    </w:rPr>
  </w:style>
  <w:style w:type="character" w:customStyle="1" w:styleId="fn">
    <w:name w:val="fn"/>
    <w:basedOn w:val="DefaultParagraphFont"/>
    <w:rsid w:val="00B04F13"/>
  </w:style>
  <w:style w:type="paragraph" w:styleId="HTMLPreformatted">
    <w:name w:val="HTML Preformatted"/>
    <w:basedOn w:val="Normal"/>
    <w:link w:val="HTMLPreformattedChar"/>
    <w:uiPriority w:val="99"/>
    <w:unhideWhenUsed/>
    <w:rsid w:val="00000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00AC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000AC0"/>
  </w:style>
  <w:style w:type="character" w:customStyle="1" w:styleId="shorttext">
    <w:name w:val="short_text"/>
    <w:basedOn w:val="DefaultParagraphFont"/>
    <w:rsid w:val="00000AC0"/>
  </w:style>
  <w:style w:type="character" w:styleId="FollowedHyperlink">
    <w:name w:val="FollowedHyperlink"/>
    <w:uiPriority w:val="99"/>
    <w:semiHidden/>
    <w:unhideWhenUsed/>
    <w:rsid w:val="00000AC0"/>
    <w:rPr>
      <w:color w:val="954F72"/>
      <w:u w:val="single"/>
    </w:rPr>
  </w:style>
  <w:style w:type="paragraph" w:customStyle="1" w:styleId="Body">
    <w:name w:val="Body"/>
    <w:rsid w:val="00000AC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00AC0"/>
    <w:pPr>
      <w:numPr>
        <w:numId w:val="18"/>
      </w:numPr>
    </w:pPr>
  </w:style>
  <w:style w:type="numbering" w:customStyle="1" w:styleId="List1">
    <w:name w:val="List 1"/>
    <w:basedOn w:val="NoList"/>
    <w:rsid w:val="00000AC0"/>
    <w:pPr>
      <w:numPr>
        <w:numId w:val="19"/>
      </w:numPr>
    </w:pPr>
  </w:style>
  <w:style w:type="character" w:customStyle="1" w:styleId="apple-converted-space">
    <w:name w:val="apple-converted-space"/>
    <w:basedOn w:val="DefaultParagraphFont"/>
    <w:rsid w:val="00000AC0"/>
  </w:style>
  <w:style w:type="character" w:styleId="HTMLCode">
    <w:name w:val="HTML Code"/>
    <w:uiPriority w:val="99"/>
    <w:semiHidden/>
    <w:unhideWhenUsed/>
    <w:rsid w:val="00000A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0A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00AC0"/>
    <w:rPr>
      <w:i/>
      <w:iCs/>
    </w:rPr>
  </w:style>
  <w:style w:type="character" w:customStyle="1" w:styleId="InternetLink">
    <w:name w:val="Internet Link"/>
    <w:uiPriority w:val="99"/>
    <w:unhideWhenUsed/>
    <w:rsid w:val="00000AC0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00AC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B3BD-2A4D-4816-A52F-1BC98C435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</Template>
  <TotalTime>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Veronika</cp:lastModifiedBy>
  <cp:revision>5</cp:revision>
  <dcterms:created xsi:type="dcterms:W3CDTF">2018-08-26T16:20:00Z</dcterms:created>
  <dcterms:modified xsi:type="dcterms:W3CDTF">2018-08-26T22:51:00Z</dcterms:modified>
</cp:coreProperties>
</file>